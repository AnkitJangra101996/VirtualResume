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692703" w:rsidRPr="00CF1A49" w:rsidRDefault="00652CED" w:rsidP="00913946">
            <w:pPr>
              <w:pStyle w:val="Title"/>
            </w:pPr>
            <w:r>
              <w:t>ankit</w:t>
            </w:r>
            <w:r w:rsidR="00692703" w:rsidRPr="00CF1A49">
              <w:t xml:space="preserve"> </w:t>
            </w:r>
            <w:r>
              <w:rPr>
                <w:rStyle w:val="IntenseEmphasis"/>
              </w:rPr>
              <w:t>Jangra</w:t>
            </w:r>
          </w:p>
          <w:p w:rsidR="00692703" w:rsidRPr="00CF1A49" w:rsidRDefault="007A2A93" w:rsidP="00913946">
            <w:pPr>
              <w:pStyle w:val="ContactInfo"/>
              <w:contextualSpacing w:val="0"/>
            </w:pPr>
            <w:r>
              <w:t>636/3/1, Bhim Garh Kheri</w:t>
            </w:r>
            <w:r w:rsidR="00652CED">
              <w:t>, Gurgaon</w:t>
            </w:r>
            <w:r w:rsidR="00692703" w:rsidRPr="00CF1A49">
              <w:t xml:space="preserve"> </w:t>
            </w:r>
            <w:sdt>
              <w:sdtPr>
                <w:alias w:val="Divider dot:"/>
                <w:tag w:val="Divider dot:"/>
                <w:id w:val="-1459182552"/>
                <w:placeholder>
                  <w:docPart w:val="5F488FA656024469950797E772B99F61"/>
                </w:placeholder>
                <w:temporary/>
                <w:showingPlcHdr/>
                <w15:appearance w15:val="hidden"/>
              </w:sdtPr>
              <w:sdtEndPr/>
              <w:sdtContent>
                <w:r w:rsidR="00692703" w:rsidRPr="00CF1A49">
                  <w:t>·</w:t>
                </w:r>
              </w:sdtContent>
            </w:sdt>
            <w:r w:rsidR="00692703" w:rsidRPr="00CF1A49">
              <w:t xml:space="preserve"> </w:t>
            </w:r>
            <w:r w:rsidR="00652CED">
              <w:t xml:space="preserve">+91 </w:t>
            </w:r>
            <w:r w:rsidR="00652CED" w:rsidRPr="005B7A2D">
              <w:rPr>
                <w:color w:val="auto"/>
              </w:rPr>
              <w:t>7011631491</w:t>
            </w:r>
          </w:p>
          <w:p w:rsidR="00692703" w:rsidRPr="00CF1A49" w:rsidRDefault="00652CED" w:rsidP="00652CED">
            <w:pPr>
              <w:pStyle w:val="ContactInfoEmphasis"/>
              <w:contextualSpacing w:val="0"/>
            </w:pPr>
            <w:r w:rsidRPr="005B7A2D">
              <w:rPr>
                <w:color w:val="auto"/>
              </w:rPr>
              <w:t>Ankitjangra101996</w:t>
            </w:r>
            <w:r w:rsidR="005B7A2D">
              <w:rPr>
                <w:color w:val="auto"/>
              </w:rPr>
              <w:t>@gmail.com</w:t>
            </w:r>
          </w:p>
        </w:tc>
      </w:tr>
      <w:tr w:rsidR="009571D8" w:rsidRPr="00CF1A49" w:rsidTr="00692703">
        <w:tc>
          <w:tcPr>
            <w:tcW w:w="9360" w:type="dxa"/>
            <w:tcMar>
              <w:top w:w="432" w:type="dxa"/>
            </w:tcMar>
          </w:tcPr>
          <w:p w:rsidR="001755A8" w:rsidRPr="00CF1A49" w:rsidRDefault="00491DE9" w:rsidP="00913946">
            <w:pPr>
              <w:contextualSpacing w:val="0"/>
            </w:pPr>
            <w:r>
              <w:t>Actively Looking for a Challenging environment Organization which provides Professional growth and advancement. Result oriented, self-driven, highly motivated, smart and hungry to learn new technologies, methodologies, strategies and processes.</w:t>
            </w:r>
          </w:p>
        </w:tc>
      </w:tr>
    </w:tbl>
    <w:p w:rsidR="005B7A2D" w:rsidRPr="00CF1A49" w:rsidRDefault="00652CED" w:rsidP="00FC76C6">
      <w:pPr>
        <w:pStyle w:val="Heading1"/>
      </w:pPr>
      <w:r>
        <w:t>Trainings</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5B7A2D" w:rsidRPr="005D3CAF" w:rsidTr="005B7A2D">
        <w:tc>
          <w:tcPr>
            <w:tcW w:w="9290" w:type="dxa"/>
          </w:tcPr>
          <w:p w:rsidR="005B7A2D" w:rsidRDefault="005B7A2D" w:rsidP="00B80659">
            <w:pPr>
              <w:spacing w:line="323" w:lineRule="auto"/>
              <w:ind w:right="5413"/>
              <w:jc w:val="both"/>
              <w:rPr>
                <w:b/>
                <w:color w:val="333333"/>
                <w:sz w:val="21"/>
              </w:rPr>
            </w:pPr>
            <w:r>
              <w:rPr>
                <w:b/>
                <w:color w:val="333333"/>
                <w:sz w:val="32"/>
                <w:szCs w:val="32"/>
              </w:rPr>
              <w:t>Blurry</w:t>
            </w:r>
            <w:r>
              <w:rPr>
                <w:b/>
                <w:color w:val="333333"/>
                <w:sz w:val="21"/>
              </w:rPr>
              <w:t xml:space="preserve">, </w:t>
            </w:r>
          </w:p>
          <w:p w:rsidR="005B7A2D" w:rsidRDefault="005B7A2D" w:rsidP="00B80659">
            <w:pPr>
              <w:spacing w:line="323" w:lineRule="auto"/>
              <w:ind w:right="5413"/>
              <w:jc w:val="both"/>
            </w:pPr>
            <w:r>
              <w:rPr>
                <w:color w:val="666666"/>
                <w:sz w:val="21"/>
              </w:rPr>
              <w:t xml:space="preserve">Valuqo Service </w:t>
            </w:r>
            <w:proofErr w:type="spellStart"/>
            <w:r>
              <w:rPr>
                <w:color w:val="666666"/>
                <w:sz w:val="21"/>
              </w:rPr>
              <w:t>Pvt</w:t>
            </w:r>
            <w:proofErr w:type="spellEnd"/>
            <w:r>
              <w:rPr>
                <w:color w:val="666666"/>
                <w:sz w:val="21"/>
              </w:rPr>
              <w:t xml:space="preserve"> Ltd</w:t>
            </w:r>
            <w:r>
              <w:rPr>
                <w:color w:val="666666"/>
                <w:sz w:val="21"/>
              </w:rPr>
              <w:t>, Online</w:t>
            </w:r>
          </w:p>
          <w:p w:rsidR="005B7A2D" w:rsidRPr="005D3CAF" w:rsidRDefault="005B7A2D" w:rsidP="005B7A2D">
            <w:pPr>
              <w:spacing w:after="225" w:line="253" w:lineRule="auto"/>
              <w:rPr>
                <w:color w:val="484848"/>
                <w:sz w:val="21"/>
              </w:rPr>
            </w:pPr>
            <w:r>
              <w:rPr>
                <w:color w:val="484848"/>
                <w:sz w:val="21"/>
              </w:rPr>
              <w:t xml:space="preserve">In this training, I learn to </w:t>
            </w:r>
            <w:r>
              <w:rPr>
                <w:color w:val="484848"/>
                <w:sz w:val="21"/>
              </w:rPr>
              <w:t xml:space="preserve">develop new website of company brand name (Blurry) using HTML, CSS, JavaScript and WordPress, PHP and MySQL. </w:t>
            </w:r>
          </w:p>
        </w:tc>
      </w:tr>
      <w:tr w:rsidR="001D0BF1" w:rsidRPr="00CF1A49" w:rsidTr="005B7A2D">
        <w:tc>
          <w:tcPr>
            <w:tcW w:w="9290" w:type="dxa"/>
          </w:tcPr>
          <w:p w:rsidR="005B7A2D" w:rsidRDefault="005B7A2D" w:rsidP="00652CED">
            <w:pPr>
              <w:spacing w:line="323" w:lineRule="auto"/>
              <w:ind w:right="5413"/>
              <w:jc w:val="both"/>
              <w:rPr>
                <w:b/>
                <w:color w:val="333333"/>
                <w:sz w:val="32"/>
                <w:szCs w:val="32"/>
              </w:rPr>
            </w:pPr>
          </w:p>
          <w:p w:rsidR="00652CED" w:rsidRDefault="005B7A2D" w:rsidP="005B7A2D">
            <w:pPr>
              <w:spacing w:line="323" w:lineRule="auto"/>
              <w:ind w:right="5413"/>
              <w:rPr>
                <w:b/>
                <w:color w:val="333333"/>
                <w:sz w:val="21"/>
              </w:rPr>
            </w:pPr>
            <w:r>
              <w:rPr>
                <w:b/>
                <w:color w:val="333333"/>
                <w:sz w:val="32"/>
                <w:szCs w:val="32"/>
              </w:rPr>
              <w:t>My Online Meal(MOM)</w:t>
            </w:r>
            <w:r w:rsidR="00652CED">
              <w:rPr>
                <w:b/>
                <w:color w:val="333333"/>
                <w:sz w:val="21"/>
              </w:rPr>
              <w:t xml:space="preserve">, </w:t>
            </w:r>
          </w:p>
          <w:p w:rsidR="00652CED" w:rsidRDefault="00652CED" w:rsidP="00652CED">
            <w:pPr>
              <w:spacing w:line="323" w:lineRule="auto"/>
              <w:ind w:right="5413"/>
              <w:jc w:val="both"/>
            </w:pPr>
            <w:r>
              <w:rPr>
                <w:color w:val="666666"/>
                <w:sz w:val="21"/>
              </w:rPr>
              <w:t>udemy, Online</w:t>
            </w:r>
          </w:p>
          <w:p w:rsidR="00652CED" w:rsidRDefault="00652CED" w:rsidP="00652CED">
            <w:pPr>
              <w:spacing w:after="83"/>
            </w:pPr>
            <w:r>
              <w:rPr>
                <w:color w:val="666666"/>
                <w:sz w:val="21"/>
              </w:rPr>
              <w:t>Mar 2020 - Present</w:t>
            </w:r>
          </w:p>
          <w:p w:rsidR="001E3120" w:rsidRPr="005D3CAF" w:rsidRDefault="00652CED" w:rsidP="005D3CAF">
            <w:pPr>
              <w:spacing w:after="225" w:line="253" w:lineRule="auto"/>
              <w:rPr>
                <w:color w:val="484848"/>
                <w:sz w:val="21"/>
              </w:rPr>
            </w:pPr>
            <w:r>
              <w:rPr>
                <w:color w:val="484848"/>
                <w:sz w:val="21"/>
              </w:rPr>
              <w:t xml:space="preserve">In this training, I learn to develop new websites using HTML and make then websites fully responsive, beautiful and Animated using CSS and Bootstrap and also have backend support of PHP and MySQL. My Created Websites link are:- </w:t>
            </w:r>
            <w:hyperlink r:id="rId7" w:history="1">
              <w:r>
                <w:rPr>
                  <w:rStyle w:val="Hyperlink"/>
                </w:rPr>
                <w:t>https://ankitjangra101996.github.io/MyOnlineMeal.github.io/</w:t>
              </w:r>
            </w:hyperlink>
          </w:p>
        </w:tc>
      </w:tr>
      <w:tr w:rsidR="00F61DF9" w:rsidRPr="00CF1A49" w:rsidTr="005B7A2D">
        <w:trPr>
          <w:trHeight w:val="14"/>
        </w:trPr>
        <w:tc>
          <w:tcPr>
            <w:tcW w:w="9290" w:type="dxa"/>
            <w:tcMar>
              <w:top w:w="216" w:type="dxa"/>
            </w:tcMar>
          </w:tcPr>
          <w:p w:rsidR="00652CED" w:rsidRDefault="00652CED" w:rsidP="00652CED">
            <w:pPr>
              <w:spacing w:after="225" w:line="253" w:lineRule="auto"/>
              <w:rPr>
                <w:color w:val="484848"/>
                <w:sz w:val="21"/>
              </w:rPr>
            </w:pPr>
            <w:r w:rsidRPr="00536167">
              <w:rPr>
                <w:b/>
                <w:color w:val="484848"/>
                <w:sz w:val="32"/>
                <w:szCs w:val="32"/>
              </w:rPr>
              <w:t>Data Analyst Training</w:t>
            </w:r>
            <w:r>
              <w:rPr>
                <w:color w:val="484848"/>
                <w:sz w:val="21"/>
              </w:rPr>
              <w:t xml:space="preserve"> ,</w:t>
            </w:r>
          </w:p>
          <w:p w:rsidR="00652CED" w:rsidRDefault="00652CED" w:rsidP="00652CED">
            <w:pPr>
              <w:spacing w:after="225" w:line="253" w:lineRule="auto"/>
              <w:rPr>
                <w:color w:val="484848"/>
                <w:sz w:val="21"/>
              </w:rPr>
            </w:pPr>
            <w:r>
              <w:rPr>
                <w:color w:val="484848"/>
                <w:sz w:val="21"/>
              </w:rPr>
              <w:t xml:space="preserve">Unicommerce E-solution Pvt. Ltd. , </w:t>
            </w:r>
          </w:p>
          <w:p w:rsidR="00652CED" w:rsidRPr="005D3CAF" w:rsidRDefault="00652CED" w:rsidP="00652CED">
            <w:pPr>
              <w:spacing w:after="225" w:line="253" w:lineRule="auto"/>
              <w:rPr>
                <w:rFonts w:cstheme="minorHAnsi"/>
                <w:sz w:val="21"/>
                <w:szCs w:val="21"/>
              </w:rPr>
            </w:pPr>
            <w:r>
              <w:rPr>
                <w:color w:val="484848"/>
                <w:sz w:val="21"/>
              </w:rPr>
              <w:t xml:space="preserve">In this training, I learn to handle various portals like – Facebook, Instagram, LinkedIn, Twitter, etc. I also Work to manage data on MS-Excel, MS-PowerPoint, Google Sheet, </w:t>
            </w:r>
            <w:r w:rsidRPr="00FE479F">
              <w:rPr>
                <w:color w:val="484848"/>
                <w:sz w:val="21"/>
              </w:rPr>
              <w:t xml:space="preserve">and </w:t>
            </w:r>
            <w:r w:rsidRPr="005D3CAF">
              <w:rPr>
                <w:rFonts w:cstheme="minorHAnsi"/>
                <w:sz w:val="21"/>
                <w:szCs w:val="21"/>
                <w:shd w:val="clear" w:color="auto" w:fill="FFFFFF"/>
              </w:rPr>
              <w:t xml:space="preserve">Working on SaaS Products and E-Commerce Business. </w:t>
            </w:r>
            <w:r w:rsidRPr="005D3CAF">
              <w:rPr>
                <w:rFonts w:cstheme="minorHAnsi"/>
                <w:color w:val="484848"/>
                <w:sz w:val="21"/>
                <w:szCs w:val="21"/>
              </w:rPr>
              <w:t xml:space="preserve">  </w:t>
            </w:r>
          </w:p>
          <w:p w:rsidR="00F61DF9" w:rsidRDefault="00F61DF9" w:rsidP="00F61DF9"/>
          <w:p w:rsidR="00652CED" w:rsidRDefault="00652CED" w:rsidP="00652CED">
            <w:pPr>
              <w:spacing w:after="68"/>
            </w:pPr>
            <w:r w:rsidRPr="00536167">
              <w:rPr>
                <w:b/>
                <w:color w:val="333333"/>
                <w:sz w:val="32"/>
                <w:szCs w:val="32"/>
              </w:rPr>
              <w:t>Data Science</w:t>
            </w:r>
            <w:r>
              <w:rPr>
                <w:b/>
                <w:color w:val="333333"/>
                <w:sz w:val="21"/>
              </w:rPr>
              <w:t>,</w:t>
            </w:r>
          </w:p>
          <w:p w:rsidR="00652CED" w:rsidRDefault="00652CED" w:rsidP="00652CED">
            <w:pPr>
              <w:spacing w:after="53"/>
            </w:pPr>
            <w:r>
              <w:rPr>
                <w:color w:val="666666"/>
                <w:sz w:val="21"/>
              </w:rPr>
              <w:t>Ducat, Gurgaon</w:t>
            </w:r>
          </w:p>
          <w:p w:rsidR="00652CED" w:rsidRDefault="00652CED" w:rsidP="00652CED">
            <w:pPr>
              <w:spacing w:after="83"/>
            </w:pPr>
            <w:r>
              <w:rPr>
                <w:color w:val="666666"/>
                <w:sz w:val="21"/>
              </w:rPr>
              <w:t>Aug 2019 - Nov 2019</w:t>
            </w:r>
          </w:p>
          <w:p w:rsidR="00652CED" w:rsidRDefault="00652CED" w:rsidP="00652CED">
            <w:pPr>
              <w:spacing w:after="225" w:line="253" w:lineRule="auto"/>
            </w:pPr>
            <w:r>
              <w:rPr>
                <w:color w:val="484848"/>
                <w:sz w:val="21"/>
              </w:rPr>
              <w:t xml:space="preserve">In data science, </w:t>
            </w:r>
            <w:proofErr w:type="spellStart"/>
            <w:r>
              <w:rPr>
                <w:color w:val="484848"/>
                <w:sz w:val="21"/>
              </w:rPr>
              <w:t>i</w:t>
            </w:r>
            <w:proofErr w:type="spellEnd"/>
            <w:r>
              <w:rPr>
                <w:color w:val="484848"/>
                <w:sz w:val="21"/>
              </w:rPr>
              <w:t xml:space="preserve"> practice on the dataset or data frame that how I can retrieve the required data from an unstructured dataset. In this course, </w:t>
            </w:r>
            <w:proofErr w:type="spellStart"/>
            <w:r>
              <w:rPr>
                <w:color w:val="484848"/>
                <w:sz w:val="21"/>
              </w:rPr>
              <w:t>i</w:t>
            </w:r>
            <w:proofErr w:type="spellEnd"/>
            <w:r>
              <w:rPr>
                <w:color w:val="484848"/>
                <w:sz w:val="21"/>
              </w:rPr>
              <w:t xml:space="preserve"> also learn to use the libraries of python like- Numpy, Pandas, Matplotlib, NLP, Pyttsx 3, etc.</w:t>
            </w:r>
          </w:p>
          <w:p w:rsidR="00652CED" w:rsidRDefault="00652CED" w:rsidP="00F61DF9"/>
          <w:p w:rsidR="00652CED" w:rsidRDefault="00652CED" w:rsidP="00652CED">
            <w:pPr>
              <w:spacing w:after="68"/>
              <w:rPr>
                <w:b/>
                <w:color w:val="333333"/>
                <w:sz w:val="21"/>
              </w:rPr>
            </w:pPr>
            <w:r w:rsidRPr="00536167">
              <w:rPr>
                <w:b/>
                <w:color w:val="333333"/>
                <w:sz w:val="32"/>
                <w:szCs w:val="32"/>
              </w:rPr>
              <w:t>Python</w:t>
            </w:r>
            <w:r>
              <w:rPr>
                <w:b/>
                <w:color w:val="333333"/>
                <w:sz w:val="21"/>
              </w:rPr>
              <w:t>,</w:t>
            </w:r>
          </w:p>
          <w:p w:rsidR="00652CED" w:rsidRDefault="00652CED" w:rsidP="00652CED">
            <w:pPr>
              <w:spacing w:after="135" w:line="309" w:lineRule="auto"/>
              <w:ind w:right="5259"/>
            </w:pPr>
            <w:r>
              <w:rPr>
                <w:color w:val="666666"/>
                <w:sz w:val="21"/>
              </w:rPr>
              <w:t>APTRON, Gurugram Jun 2018 - Jul 2018</w:t>
            </w:r>
          </w:p>
          <w:p w:rsidR="00652CED" w:rsidRDefault="00652CED" w:rsidP="00652CED">
            <w:r>
              <w:t xml:space="preserve">In my python training, I have done a project related to game and the project name is Rock, Paper and Scissors game. In this Project I have used many if else statements and loops statement. Basically in this game there is two player one is computer and another one is user and the computer’s side are generated randomly.   </w:t>
            </w:r>
          </w:p>
        </w:tc>
      </w:tr>
    </w:tbl>
    <w:sdt>
      <w:sdtPr>
        <w:alias w:val="Education:"/>
        <w:tag w:val="Education:"/>
        <w:id w:val="-1908763273"/>
        <w:placeholder>
          <w:docPart w:val="5EA0A40E623D446192C96C54D80E658C"/>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D66A52">
        <w:tc>
          <w:tcPr>
            <w:tcW w:w="9355" w:type="dxa"/>
          </w:tcPr>
          <w:p w:rsidR="00652CED" w:rsidRDefault="00652CED" w:rsidP="00652CED">
            <w:pPr>
              <w:spacing w:after="68"/>
            </w:pPr>
            <w:r>
              <w:rPr>
                <w:b/>
                <w:color w:val="333333"/>
                <w:sz w:val="21"/>
              </w:rPr>
              <w:t>Bachelor of Technology (B.Tech), Computer Science</w:t>
            </w:r>
          </w:p>
          <w:p w:rsidR="00652CED" w:rsidRDefault="00652CED" w:rsidP="00652CED">
            <w:pPr>
              <w:spacing w:after="53"/>
            </w:pPr>
            <w:r>
              <w:rPr>
                <w:color w:val="666666"/>
                <w:sz w:val="21"/>
              </w:rPr>
              <w:t>Dronacharya College of Engineering</w:t>
            </w:r>
          </w:p>
          <w:p w:rsidR="007538DC" w:rsidRPr="00CF1A49" w:rsidRDefault="00652CED" w:rsidP="00652CED">
            <w:pPr>
              <w:spacing w:after="188"/>
            </w:pPr>
            <w:r>
              <w:rPr>
                <w:color w:val="666666"/>
                <w:sz w:val="21"/>
              </w:rPr>
              <w:t xml:space="preserve">2015 </w:t>
            </w:r>
            <w:r w:rsidR="005D3CAF">
              <w:rPr>
                <w:color w:val="666666"/>
                <w:sz w:val="21"/>
              </w:rPr>
              <w:t>–</w:t>
            </w:r>
            <w:r>
              <w:rPr>
                <w:color w:val="666666"/>
                <w:sz w:val="21"/>
              </w:rPr>
              <w:t xml:space="preserve"> 2019</w:t>
            </w:r>
          </w:p>
        </w:tc>
      </w:tr>
      <w:tr w:rsidR="00F61DF9" w:rsidRPr="00CF1A49" w:rsidTr="00652CED">
        <w:trPr>
          <w:trHeight w:val="493"/>
        </w:trPr>
        <w:tc>
          <w:tcPr>
            <w:tcW w:w="9355" w:type="dxa"/>
            <w:tcMar>
              <w:top w:w="216" w:type="dxa"/>
            </w:tcMar>
          </w:tcPr>
          <w:p w:rsidR="00652CED" w:rsidRDefault="00652CED" w:rsidP="00652CED">
            <w:pPr>
              <w:spacing w:after="68"/>
            </w:pPr>
            <w:r>
              <w:rPr>
                <w:b/>
                <w:color w:val="333333"/>
                <w:sz w:val="21"/>
              </w:rPr>
              <w:t>Senior Secondary (XII), Science</w:t>
            </w:r>
          </w:p>
          <w:p w:rsidR="00652CED" w:rsidRDefault="00652CED" w:rsidP="00652CED">
            <w:pPr>
              <w:spacing w:after="53"/>
            </w:pPr>
            <w:r>
              <w:rPr>
                <w:color w:val="666666"/>
                <w:sz w:val="21"/>
              </w:rPr>
              <w:t>Dev Samaj Vidya Niketan Sr Sec School</w:t>
            </w:r>
          </w:p>
          <w:p w:rsidR="00652CED" w:rsidRDefault="00652CED" w:rsidP="00652CED">
            <w:pPr>
              <w:spacing w:after="53"/>
            </w:pPr>
            <w:r>
              <w:rPr>
                <w:color w:val="666666"/>
                <w:sz w:val="21"/>
              </w:rPr>
              <w:t>(BOARD board)</w:t>
            </w:r>
          </w:p>
          <w:p w:rsidR="00652CED" w:rsidRPr="005D3CAF" w:rsidRDefault="00652CED" w:rsidP="00652CED">
            <w:pPr>
              <w:spacing w:after="135" w:line="309" w:lineRule="auto"/>
              <w:ind w:right="4595"/>
              <w:jc w:val="both"/>
              <w:rPr>
                <w:color w:val="666666"/>
                <w:sz w:val="21"/>
              </w:rPr>
            </w:pPr>
            <w:r>
              <w:rPr>
                <w:color w:val="666666"/>
                <w:sz w:val="21"/>
              </w:rPr>
              <w:t xml:space="preserve">Year of completion: 2014 CGPA: </w:t>
            </w:r>
            <w:r w:rsidR="005D3CAF">
              <w:rPr>
                <w:color w:val="666666"/>
                <w:sz w:val="21"/>
              </w:rPr>
              <w:t>8.00/10</w:t>
            </w:r>
          </w:p>
          <w:p w:rsidR="00652CED" w:rsidRDefault="00652CED" w:rsidP="00652CED">
            <w:pPr>
              <w:spacing w:after="68"/>
            </w:pPr>
            <w:r>
              <w:rPr>
                <w:b/>
                <w:color w:val="333333"/>
                <w:sz w:val="21"/>
              </w:rPr>
              <w:t>Secondary (X)</w:t>
            </w:r>
          </w:p>
          <w:p w:rsidR="00652CED" w:rsidRDefault="00652CED" w:rsidP="00652CED">
            <w:pPr>
              <w:spacing w:after="53"/>
            </w:pPr>
            <w:r>
              <w:rPr>
                <w:color w:val="666666"/>
                <w:sz w:val="21"/>
              </w:rPr>
              <w:t>Dev Samaj Vidya Niketan Sr Sec School</w:t>
            </w:r>
          </w:p>
          <w:p w:rsidR="00652CED" w:rsidRDefault="00652CED" w:rsidP="00652CED">
            <w:pPr>
              <w:spacing w:after="53"/>
            </w:pPr>
            <w:r>
              <w:rPr>
                <w:color w:val="666666"/>
                <w:sz w:val="21"/>
              </w:rPr>
              <w:t>(BOARD board)</w:t>
            </w:r>
          </w:p>
          <w:p w:rsidR="00652CED" w:rsidRDefault="00652CED" w:rsidP="00652CED">
            <w:pPr>
              <w:spacing w:after="53"/>
            </w:pPr>
            <w:r>
              <w:rPr>
                <w:color w:val="666666"/>
                <w:sz w:val="21"/>
              </w:rPr>
              <w:t>Year of completion: 2012</w:t>
            </w:r>
          </w:p>
          <w:p w:rsidR="00F61DF9" w:rsidRDefault="00652CED" w:rsidP="00652CED">
            <w:r>
              <w:rPr>
                <w:color w:val="666666"/>
                <w:sz w:val="21"/>
              </w:rPr>
              <w:t>CGPA: 7.50/10</w:t>
            </w:r>
          </w:p>
        </w:tc>
      </w:tr>
    </w:tbl>
    <w:sdt>
      <w:sdtPr>
        <w:alias w:val="Skills:"/>
        <w:tag w:val="Skills:"/>
        <w:id w:val="-1392877668"/>
        <w:placeholder>
          <w:docPart w:val="5A98FB62718446B0BC4991C76AF5C85B"/>
        </w:placeholder>
        <w:temporary/>
        <w:showingPlcHdr/>
        <w15:appearance w15:val="hidden"/>
      </w:sdtPr>
      <w:sdtEndPr/>
      <w:sdtContent>
        <w:p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802F9E" w:rsidRPr="006E1507" w:rsidTr="00802F9E">
        <w:tc>
          <w:tcPr>
            <w:tcW w:w="4680" w:type="dxa"/>
          </w:tcPr>
          <w:p w:rsidR="00802F9E" w:rsidRDefault="00802F9E" w:rsidP="00802F9E">
            <w:pPr>
              <w:pStyle w:val="ListBullet"/>
              <w:contextualSpacing w:val="0"/>
            </w:pPr>
            <w:r>
              <w:t xml:space="preserve">Machine Learning -  </w:t>
            </w:r>
          </w:p>
          <w:p w:rsidR="00802F9E" w:rsidRPr="006E1507" w:rsidRDefault="00802F9E" w:rsidP="00802F9E">
            <w:pPr>
              <w:pStyle w:val="ListBullet"/>
              <w:numPr>
                <w:ilvl w:val="0"/>
                <w:numId w:val="0"/>
              </w:numPr>
              <w:ind w:left="360"/>
              <w:contextualSpacing w:val="0"/>
            </w:pPr>
            <w:r>
              <w:t xml:space="preserve">  Beginner</w:t>
            </w:r>
          </w:p>
          <w:p w:rsidR="00802F9E" w:rsidRDefault="00802F9E" w:rsidP="00802F9E">
            <w:pPr>
              <w:pStyle w:val="ListBullet"/>
              <w:numPr>
                <w:ilvl w:val="0"/>
                <w:numId w:val="0"/>
              </w:numPr>
              <w:ind w:left="360"/>
              <w:contextualSpacing w:val="0"/>
            </w:pPr>
          </w:p>
          <w:p w:rsidR="00802F9E" w:rsidRDefault="00802F9E" w:rsidP="00802F9E">
            <w:pPr>
              <w:pStyle w:val="ListBullet"/>
              <w:contextualSpacing w:val="0"/>
            </w:pPr>
            <w:r>
              <w:t>HTML -</w:t>
            </w:r>
          </w:p>
          <w:p w:rsidR="00802F9E" w:rsidRPr="006E1507" w:rsidRDefault="00802F9E" w:rsidP="00802F9E">
            <w:pPr>
              <w:pStyle w:val="ListBullet"/>
              <w:numPr>
                <w:ilvl w:val="0"/>
                <w:numId w:val="0"/>
              </w:numPr>
              <w:ind w:left="360"/>
              <w:contextualSpacing w:val="0"/>
            </w:pPr>
            <w:r>
              <w:t xml:space="preserve">  Intermediate</w:t>
            </w:r>
          </w:p>
          <w:p w:rsidR="00802F9E" w:rsidRDefault="00802F9E" w:rsidP="00802F9E">
            <w:pPr>
              <w:pStyle w:val="ListBullet"/>
              <w:numPr>
                <w:ilvl w:val="0"/>
                <w:numId w:val="0"/>
              </w:numPr>
              <w:ind w:left="360"/>
              <w:contextualSpacing w:val="0"/>
            </w:pPr>
          </w:p>
          <w:p w:rsidR="00802F9E" w:rsidRDefault="00802F9E" w:rsidP="00802F9E">
            <w:pPr>
              <w:pStyle w:val="ListBullet"/>
              <w:contextualSpacing w:val="0"/>
            </w:pPr>
            <w:r>
              <w:t>CSS -</w:t>
            </w:r>
          </w:p>
          <w:p w:rsidR="00802F9E" w:rsidRDefault="00802F9E" w:rsidP="00802F9E">
            <w:pPr>
              <w:pStyle w:val="ListBullet"/>
              <w:numPr>
                <w:ilvl w:val="0"/>
                <w:numId w:val="0"/>
              </w:numPr>
              <w:ind w:left="360"/>
              <w:contextualSpacing w:val="0"/>
            </w:pPr>
            <w:r>
              <w:t>Intermediate</w:t>
            </w:r>
          </w:p>
          <w:p w:rsidR="00802F9E" w:rsidRDefault="00802F9E" w:rsidP="00802F9E">
            <w:pPr>
              <w:pStyle w:val="ListBullet"/>
              <w:numPr>
                <w:ilvl w:val="0"/>
                <w:numId w:val="0"/>
              </w:numPr>
              <w:ind w:left="360"/>
              <w:contextualSpacing w:val="0"/>
            </w:pPr>
          </w:p>
          <w:p w:rsidR="00802F9E" w:rsidRDefault="00802F9E" w:rsidP="00802F9E">
            <w:pPr>
              <w:pStyle w:val="ListBullet"/>
              <w:contextualSpacing w:val="0"/>
            </w:pPr>
            <w:r>
              <w:t>C Programming -</w:t>
            </w:r>
          </w:p>
          <w:p w:rsidR="00802F9E" w:rsidRPr="006E1507" w:rsidRDefault="00802F9E" w:rsidP="00802F9E">
            <w:pPr>
              <w:pStyle w:val="ListBullet"/>
              <w:numPr>
                <w:ilvl w:val="0"/>
                <w:numId w:val="0"/>
              </w:numPr>
              <w:ind w:left="360"/>
              <w:contextualSpacing w:val="0"/>
            </w:pPr>
            <w:r>
              <w:t>Intermediate</w:t>
            </w:r>
          </w:p>
          <w:p w:rsidR="0032284D" w:rsidRDefault="0032284D" w:rsidP="005B7A2D">
            <w:pPr>
              <w:pStyle w:val="ListBullet"/>
              <w:numPr>
                <w:ilvl w:val="0"/>
                <w:numId w:val="0"/>
              </w:numPr>
              <w:contextualSpacing w:val="0"/>
            </w:pPr>
          </w:p>
          <w:p w:rsidR="00802F9E" w:rsidRDefault="00802F9E" w:rsidP="00802F9E">
            <w:pPr>
              <w:pStyle w:val="ListBullet"/>
              <w:contextualSpacing w:val="0"/>
            </w:pPr>
            <w:r>
              <w:t>Python Programming -</w:t>
            </w:r>
          </w:p>
          <w:p w:rsidR="00802F9E" w:rsidRDefault="005D3CAF" w:rsidP="005D3CAF">
            <w:pPr>
              <w:pStyle w:val="ListBullet"/>
              <w:numPr>
                <w:ilvl w:val="0"/>
                <w:numId w:val="0"/>
              </w:numPr>
              <w:ind w:left="360"/>
              <w:contextualSpacing w:val="0"/>
            </w:pPr>
            <w:r>
              <w:t>Intermediate</w:t>
            </w:r>
          </w:p>
          <w:p w:rsidR="005B7A2D" w:rsidRDefault="005B7A2D" w:rsidP="005D3CAF">
            <w:pPr>
              <w:pStyle w:val="ListBullet"/>
              <w:numPr>
                <w:ilvl w:val="0"/>
                <w:numId w:val="0"/>
              </w:numPr>
              <w:ind w:left="360"/>
              <w:contextualSpacing w:val="0"/>
            </w:pPr>
          </w:p>
          <w:p w:rsidR="005B7A2D" w:rsidRDefault="005B7A2D" w:rsidP="005B7A2D">
            <w:pPr>
              <w:pStyle w:val="ListBullet"/>
              <w:contextualSpacing w:val="0"/>
            </w:pPr>
            <w:r>
              <w:t xml:space="preserve">Data Science </w:t>
            </w:r>
            <w:r>
              <w:t>-</w:t>
            </w:r>
          </w:p>
          <w:p w:rsidR="005B7A2D" w:rsidRDefault="005B7A2D" w:rsidP="005B7A2D">
            <w:pPr>
              <w:pStyle w:val="ListBullet"/>
              <w:numPr>
                <w:ilvl w:val="0"/>
                <w:numId w:val="0"/>
              </w:numPr>
              <w:contextualSpacing w:val="0"/>
            </w:pPr>
            <w:r>
              <w:t xml:space="preserve">       </w:t>
            </w:r>
            <w:bookmarkStart w:id="0" w:name="_GoBack"/>
            <w:bookmarkEnd w:id="0"/>
            <w:r>
              <w:t>Intermediate</w:t>
            </w:r>
          </w:p>
          <w:p w:rsidR="005B7A2D" w:rsidRPr="006E1507" w:rsidRDefault="005B7A2D" w:rsidP="005B7A2D">
            <w:pPr>
              <w:pStyle w:val="ListBullet"/>
              <w:numPr>
                <w:ilvl w:val="0"/>
                <w:numId w:val="0"/>
              </w:numPr>
              <w:contextualSpacing w:val="0"/>
            </w:pPr>
          </w:p>
        </w:tc>
        <w:tc>
          <w:tcPr>
            <w:tcW w:w="4680" w:type="dxa"/>
          </w:tcPr>
          <w:p w:rsidR="00945089" w:rsidRDefault="00945089" w:rsidP="00945089">
            <w:pPr>
              <w:pStyle w:val="ListBullet"/>
              <w:contextualSpacing w:val="0"/>
            </w:pPr>
            <w:r>
              <w:t>PHP -</w:t>
            </w:r>
          </w:p>
          <w:p w:rsidR="00945089" w:rsidRDefault="00945089" w:rsidP="00945089">
            <w:pPr>
              <w:pStyle w:val="ListBullet"/>
              <w:numPr>
                <w:ilvl w:val="0"/>
                <w:numId w:val="0"/>
              </w:numPr>
              <w:ind w:left="360"/>
              <w:contextualSpacing w:val="0"/>
            </w:pPr>
            <w:r>
              <w:t>Intermediate</w:t>
            </w:r>
          </w:p>
          <w:p w:rsidR="00945089" w:rsidRDefault="00945089" w:rsidP="00945089">
            <w:pPr>
              <w:pStyle w:val="ListBullet"/>
              <w:numPr>
                <w:ilvl w:val="0"/>
                <w:numId w:val="0"/>
              </w:numPr>
              <w:ind w:left="360"/>
              <w:contextualSpacing w:val="0"/>
            </w:pPr>
          </w:p>
          <w:p w:rsidR="00945089" w:rsidRDefault="00945089" w:rsidP="00945089">
            <w:pPr>
              <w:pStyle w:val="ListBullet"/>
              <w:contextualSpacing w:val="0"/>
            </w:pPr>
            <w:r>
              <w:t>MS-Office -</w:t>
            </w:r>
          </w:p>
          <w:p w:rsidR="00945089" w:rsidRDefault="00945089" w:rsidP="00945089">
            <w:pPr>
              <w:pStyle w:val="ListBullet"/>
              <w:numPr>
                <w:ilvl w:val="0"/>
                <w:numId w:val="0"/>
              </w:numPr>
              <w:ind w:left="360"/>
              <w:contextualSpacing w:val="0"/>
            </w:pPr>
            <w:r>
              <w:t>Intermediate</w:t>
            </w:r>
          </w:p>
          <w:p w:rsidR="00945089" w:rsidRDefault="00945089" w:rsidP="00945089">
            <w:pPr>
              <w:pStyle w:val="ListBullet"/>
              <w:numPr>
                <w:ilvl w:val="0"/>
                <w:numId w:val="0"/>
              </w:numPr>
              <w:ind w:left="360"/>
              <w:contextualSpacing w:val="0"/>
            </w:pPr>
          </w:p>
          <w:p w:rsidR="00945089" w:rsidRDefault="00945089" w:rsidP="00945089">
            <w:pPr>
              <w:pStyle w:val="ListBullet"/>
              <w:contextualSpacing w:val="0"/>
            </w:pPr>
            <w:r>
              <w:t>SQL Database -</w:t>
            </w:r>
          </w:p>
          <w:p w:rsidR="00945089" w:rsidRDefault="00945089" w:rsidP="00945089">
            <w:pPr>
              <w:pStyle w:val="ListBullet"/>
              <w:numPr>
                <w:ilvl w:val="0"/>
                <w:numId w:val="0"/>
              </w:numPr>
              <w:ind w:left="360"/>
              <w:contextualSpacing w:val="0"/>
            </w:pPr>
            <w:r>
              <w:t>Intermediate</w:t>
            </w:r>
          </w:p>
          <w:p w:rsidR="00945089" w:rsidRDefault="00945089" w:rsidP="00945089">
            <w:pPr>
              <w:pStyle w:val="ListBullet"/>
              <w:numPr>
                <w:ilvl w:val="0"/>
                <w:numId w:val="0"/>
              </w:numPr>
              <w:ind w:left="360"/>
              <w:contextualSpacing w:val="0"/>
            </w:pPr>
          </w:p>
          <w:p w:rsidR="00945089" w:rsidRDefault="00945089" w:rsidP="00945089">
            <w:pPr>
              <w:pStyle w:val="ListBullet"/>
              <w:contextualSpacing w:val="0"/>
            </w:pPr>
            <w:r>
              <w:t>Data Analytics -</w:t>
            </w:r>
          </w:p>
          <w:p w:rsidR="00945089" w:rsidRDefault="00945089" w:rsidP="00945089">
            <w:pPr>
              <w:pStyle w:val="ListBullet"/>
              <w:numPr>
                <w:ilvl w:val="0"/>
                <w:numId w:val="0"/>
              </w:numPr>
              <w:ind w:left="360"/>
              <w:contextualSpacing w:val="0"/>
            </w:pPr>
            <w:r>
              <w:t>Intermediate</w:t>
            </w:r>
          </w:p>
          <w:p w:rsidR="00945089" w:rsidRDefault="00945089" w:rsidP="00945089">
            <w:pPr>
              <w:pStyle w:val="ListBullet"/>
              <w:numPr>
                <w:ilvl w:val="0"/>
                <w:numId w:val="0"/>
              </w:numPr>
              <w:contextualSpacing w:val="0"/>
            </w:pPr>
          </w:p>
          <w:p w:rsidR="00945089" w:rsidRDefault="00945089" w:rsidP="00945089">
            <w:pPr>
              <w:pStyle w:val="ListBullet"/>
              <w:contextualSpacing w:val="0"/>
            </w:pPr>
            <w:r>
              <w:t xml:space="preserve">JAVA - </w:t>
            </w:r>
          </w:p>
          <w:p w:rsidR="00945089" w:rsidRDefault="00945089" w:rsidP="00945089">
            <w:pPr>
              <w:pStyle w:val="ListBullet"/>
              <w:numPr>
                <w:ilvl w:val="0"/>
                <w:numId w:val="0"/>
              </w:numPr>
              <w:ind w:left="360"/>
              <w:contextualSpacing w:val="0"/>
            </w:pPr>
            <w:r>
              <w:t>Beginner</w:t>
            </w:r>
          </w:p>
          <w:p w:rsidR="00945089" w:rsidRDefault="00945089" w:rsidP="00945089">
            <w:pPr>
              <w:pStyle w:val="ListBullet"/>
              <w:numPr>
                <w:ilvl w:val="0"/>
                <w:numId w:val="0"/>
              </w:numPr>
              <w:ind w:left="360"/>
              <w:contextualSpacing w:val="0"/>
            </w:pPr>
          </w:p>
          <w:p w:rsidR="00945089" w:rsidRDefault="00945089" w:rsidP="00945089">
            <w:pPr>
              <w:pStyle w:val="ListBullet"/>
              <w:contextualSpacing w:val="0"/>
            </w:pPr>
            <w:r>
              <w:t>JavaScript -</w:t>
            </w:r>
          </w:p>
          <w:p w:rsidR="00802F9E" w:rsidRPr="00DA50C0" w:rsidRDefault="00945089" w:rsidP="005D3CAF">
            <w:pPr>
              <w:pStyle w:val="ListBullet"/>
              <w:numPr>
                <w:ilvl w:val="0"/>
                <w:numId w:val="0"/>
              </w:numPr>
              <w:ind w:left="360"/>
              <w:contextualSpacing w:val="0"/>
            </w:pPr>
            <w:r>
              <w:t>Intermediate</w:t>
            </w:r>
          </w:p>
        </w:tc>
      </w:tr>
      <w:tr w:rsidR="00802F9E" w:rsidRPr="006E1507" w:rsidTr="005D3CAF">
        <w:trPr>
          <w:trHeight w:val="74"/>
        </w:trPr>
        <w:tc>
          <w:tcPr>
            <w:tcW w:w="4680" w:type="dxa"/>
          </w:tcPr>
          <w:p w:rsidR="00802F9E" w:rsidRDefault="00802F9E" w:rsidP="005D3CAF">
            <w:pPr>
              <w:pStyle w:val="ListBullet"/>
              <w:numPr>
                <w:ilvl w:val="0"/>
                <w:numId w:val="0"/>
              </w:numPr>
            </w:pPr>
          </w:p>
        </w:tc>
        <w:tc>
          <w:tcPr>
            <w:tcW w:w="4680" w:type="dxa"/>
          </w:tcPr>
          <w:p w:rsidR="00802F9E" w:rsidRDefault="00802F9E" w:rsidP="00802F9E">
            <w:pPr>
              <w:pStyle w:val="ListBullet"/>
              <w:numPr>
                <w:ilvl w:val="0"/>
                <w:numId w:val="0"/>
              </w:numPr>
            </w:pPr>
          </w:p>
        </w:tc>
      </w:tr>
    </w:tbl>
    <w:p w:rsidR="00AD782D" w:rsidRPr="00CF1A49" w:rsidRDefault="00802F9E" w:rsidP="0062312F">
      <w:pPr>
        <w:pStyle w:val="Heading1"/>
      </w:pPr>
      <w:r>
        <w:t>Projects</w:t>
      </w:r>
    </w:p>
    <w:p w:rsidR="00802F9E" w:rsidRPr="00802F9E" w:rsidRDefault="00802F9E" w:rsidP="00802F9E">
      <w:pPr>
        <w:pStyle w:val="ListParagraph"/>
        <w:numPr>
          <w:ilvl w:val="0"/>
          <w:numId w:val="16"/>
        </w:numPr>
        <w:rPr>
          <w:caps/>
        </w:rPr>
      </w:pPr>
      <w:r w:rsidRPr="00802F9E">
        <w:rPr>
          <w:b/>
          <w:color w:val="333333"/>
          <w:sz w:val="32"/>
          <w:szCs w:val="32"/>
        </w:rPr>
        <w:t>Database of Road Accident Happen In Gurgaon</w:t>
      </w:r>
      <w:r w:rsidRPr="00802F9E">
        <w:rPr>
          <w:b/>
          <w:color w:val="333333"/>
          <w:sz w:val="21"/>
        </w:rPr>
        <w:t>,</w:t>
      </w:r>
    </w:p>
    <w:p w:rsidR="00945089" w:rsidRDefault="00802F9E" w:rsidP="00945089">
      <w:pPr>
        <w:spacing w:after="225" w:line="253" w:lineRule="auto"/>
        <w:ind w:left="360" w:right="546" w:firstLine="720"/>
        <w:rPr>
          <w:color w:val="484848"/>
          <w:sz w:val="21"/>
        </w:rPr>
      </w:pPr>
      <w:r>
        <w:rPr>
          <w:color w:val="484848"/>
          <w:sz w:val="21"/>
        </w:rPr>
        <w:t>In this project, I created a database of accidents happen in Gurgaon and categorized the reason and the places where the accidents happened. I also predict future accidents happening and precautions.</w:t>
      </w:r>
    </w:p>
    <w:p w:rsidR="00945089" w:rsidRPr="005D3CAF" w:rsidRDefault="00945089" w:rsidP="005D3CAF">
      <w:pPr>
        <w:pStyle w:val="ListParagraph"/>
        <w:numPr>
          <w:ilvl w:val="0"/>
          <w:numId w:val="16"/>
        </w:numPr>
        <w:spacing w:after="225" w:line="253" w:lineRule="auto"/>
        <w:ind w:right="546"/>
        <w:rPr>
          <w:color w:val="484848"/>
          <w:sz w:val="21"/>
        </w:rPr>
      </w:pPr>
      <w:r w:rsidRPr="00945089">
        <w:rPr>
          <w:b/>
          <w:color w:val="333333"/>
          <w:sz w:val="32"/>
          <w:szCs w:val="32"/>
        </w:rPr>
        <w:t>MOM</w:t>
      </w:r>
      <w:r>
        <w:rPr>
          <w:b/>
          <w:color w:val="333333"/>
          <w:sz w:val="32"/>
          <w:szCs w:val="32"/>
        </w:rPr>
        <w:t xml:space="preserve"> </w:t>
      </w:r>
      <w:r w:rsidRPr="00945089">
        <w:rPr>
          <w:b/>
          <w:color w:val="333333"/>
          <w:sz w:val="32"/>
          <w:szCs w:val="32"/>
        </w:rPr>
        <w:t>(</w:t>
      </w:r>
      <w:r>
        <w:rPr>
          <w:b/>
          <w:color w:val="333333"/>
          <w:sz w:val="32"/>
          <w:szCs w:val="32"/>
        </w:rPr>
        <w:t>My Online Meal</w:t>
      </w:r>
      <w:r w:rsidRPr="00945089">
        <w:rPr>
          <w:b/>
          <w:color w:val="333333"/>
          <w:sz w:val="32"/>
          <w:szCs w:val="32"/>
        </w:rPr>
        <w:t>)</w:t>
      </w:r>
      <w:r>
        <w:rPr>
          <w:b/>
          <w:color w:val="333333"/>
          <w:sz w:val="32"/>
          <w:szCs w:val="32"/>
        </w:rPr>
        <w:t xml:space="preserve"> Website,</w:t>
      </w:r>
    </w:p>
    <w:p w:rsidR="005D3CAF" w:rsidRPr="005D3CAF" w:rsidRDefault="00945089" w:rsidP="005D3CAF">
      <w:pPr>
        <w:pStyle w:val="ListParagraph"/>
        <w:spacing w:after="222" w:line="256" w:lineRule="auto"/>
        <w:rPr>
          <w:color w:val="484848"/>
          <w:sz w:val="21"/>
        </w:rPr>
      </w:pPr>
      <w:r>
        <w:rPr>
          <w:color w:val="484848"/>
          <w:sz w:val="21"/>
        </w:rPr>
        <w:t xml:space="preserve">        </w:t>
      </w:r>
      <w:r w:rsidRPr="00945089">
        <w:rPr>
          <w:color w:val="484848"/>
          <w:sz w:val="21"/>
        </w:rPr>
        <w:t xml:space="preserve">This is a website you can visit on and having beautiful looks and design and creative idea to open a new webpage. In this website we can interact with each other by drop your queries on websites </w:t>
      </w:r>
      <w:r w:rsidRPr="00945089">
        <w:rPr>
          <w:color w:val="484848"/>
          <w:sz w:val="21"/>
        </w:rPr>
        <w:lastRenderedPageBreak/>
        <w:t xml:space="preserve">and this website is fully responsive and technologies used </w:t>
      </w:r>
      <w:r w:rsidR="005B3EBA" w:rsidRPr="00945089">
        <w:rPr>
          <w:color w:val="484848"/>
          <w:sz w:val="21"/>
        </w:rPr>
        <w:t>are</w:t>
      </w:r>
      <w:r w:rsidR="005B3EBA">
        <w:rPr>
          <w:color w:val="484848"/>
          <w:sz w:val="21"/>
        </w:rPr>
        <w:t>: -</w:t>
      </w:r>
      <w:r w:rsidRPr="00945089">
        <w:rPr>
          <w:color w:val="484848"/>
          <w:sz w:val="21"/>
        </w:rPr>
        <w:t xml:space="preserve"> HTML5, CSS, Bootstra</w:t>
      </w:r>
      <w:r w:rsidR="005D3CAF">
        <w:rPr>
          <w:color w:val="484848"/>
          <w:sz w:val="21"/>
        </w:rPr>
        <w:t>p 4/5, PHP, MySQL.</w:t>
      </w:r>
    </w:p>
    <w:p w:rsidR="005D3CAF" w:rsidRDefault="00945089" w:rsidP="005D3CAF">
      <w:pPr>
        <w:pStyle w:val="ListParagraph"/>
        <w:numPr>
          <w:ilvl w:val="0"/>
          <w:numId w:val="16"/>
        </w:numPr>
        <w:spacing w:after="222" w:line="256" w:lineRule="auto"/>
        <w:rPr>
          <w:color w:val="484848"/>
          <w:sz w:val="21"/>
        </w:rPr>
      </w:pPr>
      <w:r>
        <w:rPr>
          <w:b/>
          <w:color w:val="333333"/>
          <w:sz w:val="32"/>
          <w:szCs w:val="32"/>
        </w:rPr>
        <w:t>Rob Assistant,</w:t>
      </w:r>
    </w:p>
    <w:p w:rsidR="00945089" w:rsidRPr="005D3CAF" w:rsidRDefault="00945089" w:rsidP="005D3CAF">
      <w:pPr>
        <w:pStyle w:val="ListParagraph"/>
        <w:spacing w:after="222" w:line="256" w:lineRule="auto"/>
        <w:rPr>
          <w:color w:val="484848"/>
          <w:sz w:val="21"/>
        </w:rPr>
      </w:pPr>
      <w:r w:rsidRPr="005D3CAF">
        <w:rPr>
          <w:color w:val="484848"/>
          <w:sz w:val="21"/>
        </w:rPr>
        <w:t xml:space="preserve"> In this project, I created a virtual assistant in which the speech reorganization used for input and by using voice it can talk and complete the given task. In this project I used Python language and libraries like: - N</w:t>
      </w:r>
      <w:r w:rsidR="005D3CAF">
        <w:rPr>
          <w:color w:val="484848"/>
          <w:sz w:val="21"/>
        </w:rPr>
        <w:t>LP (natural language processing</w:t>
      </w:r>
      <w:r w:rsidRPr="005D3CAF">
        <w:rPr>
          <w:color w:val="484848"/>
          <w:sz w:val="21"/>
        </w:rPr>
        <w:t xml:space="preserve">. </w:t>
      </w:r>
    </w:p>
    <w:p w:rsidR="00B51D1B" w:rsidRPr="006E1507" w:rsidRDefault="00B51D1B" w:rsidP="006E1507"/>
    <w:sectPr w:rsidR="00B51D1B" w:rsidRPr="006E1507"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0B11" w:rsidRDefault="00C60B11" w:rsidP="0068194B">
      <w:r>
        <w:separator/>
      </w:r>
    </w:p>
    <w:p w:rsidR="00C60B11" w:rsidRDefault="00C60B11"/>
    <w:p w:rsidR="00C60B11" w:rsidRDefault="00C60B11"/>
  </w:endnote>
  <w:endnote w:type="continuationSeparator" w:id="0">
    <w:p w:rsidR="00C60B11" w:rsidRDefault="00C60B11" w:rsidP="0068194B">
      <w:r>
        <w:continuationSeparator/>
      </w:r>
    </w:p>
    <w:p w:rsidR="00C60B11" w:rsidRDefault="00C60B11"/>
    <w:p w:rsidR="00C60B11" w:rsidRDefault="00C60B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606279"/>
      <w:docPartObj>
        <w:docPartGallery w:val="Page Numbers (Bottom of Page)"/>
        <w:docPartUnique/>
      </w:docPartObj>
    </w:sdtPr>
    <w:sdtEndPr>
      <w:rPr>
        <w:noProof/>
      </w:rPr>
    </w:sdtEndPr>
    <w:sdtContent>
      <w:p w:rsidR="00FC76C6" w:rsidRDefault="00FC76C6">
        <w:pPr>
          <w:pStyle w:val="Footer"/>
        </w:pPr>
        <w:r>
          <w:fldChar w:fldCharType="begin"/>
        </w:r>
        <w:r>
          <w:instrText xml:space="preserve"> PAGE   \* MERGEFORMAT </w:instrText>
        </w:r>
        <w:r>
          <w:fldChar w:fldCharType="separate"/>
        </w:r>
        <w:r w:rsidR="005B7A2D">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0B11" w:rsidRDefault="00C60B11" w:rsidP="0068194B">
      <w:r>
        <w:separator/>
      </w:r>
    </w:p>
    <w:p w:rsidR="00C60B11" w:rsidRDefault="00C60B11"/>
    <w:p w:rsidR="00C60B11" w:rsidRDefault="00C60B11"/>
  </w:footnote>
  <w:footnote w:type="continuationSeparator" w:id="0">
    <w:p w:rsidR="00C60B11" w:rsidRDefault="00C60B11" w:rsidP="0068194B">
      <w:r>
        <w:continuationSeparator/>
      </w:r>
    </w:p>
    <w:p w:rsidR="00C60B11" w:rsidRDefault="00C60B11"/>
    <w:p w:rsidR="00C60B11" w:rsidRDefault="00C60B1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76C6" w:rsidRPr="004E01EB" w:rsidRDefault="00FC76C6" w:rsidP="005A1B10">
    <w:pPr>
      <w:pStyle w:val="Header"/>
    </w:pPr>
    <w:r w:rsidRPr="004E01EB">
      <w:rPr>
        <w:noProof/>
        <w:lang w:val="en-IN" w:eastAsia="en-IN"/>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78B8401D"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5AC25672"/>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AB33471"/>
    <w:multiLevelType w:val="hybridMultilevel"/>
    <w:tmpl w:val="2D683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68109E4"/>
    <w:multiLevelType w:val="hybridMultilevel"/>
    <w:tmpl w:val="3FA29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72D40BE"/>
    <w:multiLevelType w:val="hybridMultilevel"/>
    <w:tmpl w:val="26364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2"/>
  </w:num>
  <w:num w:numId="8">
    <w:abstractNumId w:val="2"/>
  </w:num>
  <w:num w:numId="9">
    <w:abstractNumId w:val="13"/>
  </w:num>
  <w:num w:numId="10">
    <w:abstractNumId w:val="5"/>
  </w:num>
  <w:num w:numId="11">
    <w:abstractNumId w:val="4"/>
  </w:num>
  <w:num w:numId="12">
    <w:abstractNumId w:val="1"/>
  </w:num>
  <w:num w:numId="13">
    <w:abstractNumId w:val="0"/>
  </w:num>
  <w:num w:numId="14">
    <w:abstractNumId w:val="10"/>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CED"/>
    <w:rsid w:val="000001EF"/>
    <w:rsid w:val="00003593"/>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284D"/>
    <w:rsid w:val="00325B57"/>
    <w:rsid w:val="00336056"/>
    <w:rsid w:val="003544E1"/>
    <w:rsid w:val="00366398"/>
    <w:rsid w:val="003A0632"/>
    <w:rsid w:val="003A30E5"/>
    <w:rsid w:val="003A6ADF"/>
    <w:rsid w:val="003B5928"/>
    <w:rsid w:val="003C3DD6"/>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1DE9"/>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B3EBA"/>
    <w:rsid w:val="005B7A2D"/>
    <w:rsid w:val="005C5932"/>
    <w:rsid w:val="005D3CA7"/>
    <w:rsid w:val="005D3CAF"/>
    <w:rsid w:val="005D4CC1"/>
    <w:rsid w:val="005F4B91"/>
    <w:rsid w:val="005F55D2"/>
    <w:rsid w:val="0062312F"/>
    <w:rsid w:val="00625F2C"/>
    <w:rsid w:val="00652CED"/>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A2A93"/>
    <w:rsid w:val="007C0566"/>
    <w:rsid w:val="007C606B"/>
    <w:rsid w:val="007E6A61"/>
    <w:rsid w:val="00801140"/>
    <w:rsid w:val="00802F9E"/>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45089"/>
    <w:rsid w:val="009510E7"/>
    <w:rsid w:val="00952C89"/>
    <w:rsid w:val="009571D8"/>
    <w:rsid w:val="0096030A"/>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02932"/>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0B11"/>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673C5"/>
    <w:rsid w:val="00D72A2D"/>
    <w:rsid w:val="00D9521A"/>
    <w:rsid w:val="00DA3914"/>
    <w:rsid w:val="00DA50C0"/>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4387"/>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C76C6"/>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9F47F"/>
  <w15:chartTrackingRefBased/>
  <w15:docId w15:val="{C9482C41-5A5A-4BAD-86B6-B8E695CB7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table" w:customStyle="1" w:styleId="TableGrid0">
    <w:name w:val="TableGrid"/>
    <w:rsid w:val="00802F9E"/>
    <w:rPr>
      <w:rFonts w:eastAsiaTheme="minorEastAsia"/>
      <w:color w:val="auto"/>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nkitjangra101996.github.io/MyOnlineMeal.github.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KIT%20JANGRA\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F488FA656024469950797E772B99F61"/>
        <w:category>
          <w:name w:val="General"/>
          <w:gallery w:val="placeholder"/>
        </w:category>
        <w:types>
          <w:type w:val="bbPlcHdr"/>
        </w:types>
        <w:behaviors>
          <w:behavior w:val="content"/>
        </w:behaviors>
        <w:guid w:val="{E41B405B-7B15-4A62-9D06-566746D4233C}"/>
      </w:docPartPr>
      <w:docPartBody>
        <w:p w:rsidR="00500BD4" w:rsidRDefault="008913D9">
          <w:pPr>
            <w:pStyle w:val="5F488FA656024469950797E772B99F61"/>
          </w:pPr>
          <w:r w:rsidRPr="00CF1A49">
            <w:t>·</w:t>
          </w:r>
        </w:p>
      </w:docPartBody>
    </w:docPart>
    <w:docPart>
      <w:docPartPr>
        <w:name w:val="5EA0A40E623D446192C96C54D80E658C"/>
        <w:category>
          <w:name w:val="General"/>
          <w:gallery w:val="placeholder"/>
        </w:category>
        <w:types>
          <w:type w:val="bbPlcHdr"/>
        </w:types>
        <w:behaviors>
          <w:behavior w:val="content"/>
        </w:behaviors>
        <w:guid w:val="{5B7B1299-2584-40C2-8E51-A459C0370777}"/>
      </w:docPartPr>
      <w:docPartBody>
        <w:p w:rsidR="00500BD4" w:rsidRDefault="008913D9">
          <w:pPr>
            <w:pStyle w:val="5EA0A40E623D446192C96C54D80E658C"/>
          </w:pPr>
          <w:r w:rsidRPr="00CF1A49">
            <w:t>Education</w:t>
          </w:r>
        </w:p>
      </w:docPartBody>
    </w:docPart>
    <w:docPart>
      <w:docPartPr>
        <w:name w:val="5A98FB62718446B0BC4991C76AF5C85B"/>
        <w:category>
          <w:name w:val="General"/>
          <w:gallery w:val="placeholder"/>
        </w:category>
        <w:types>
          <w:type w:val="bbPlcHdr"/>
        </w:types>
        <w:behaviors>
          <w:behavior w:val="content"/>
        </w:behaviors>
        <w:guid w:val="{D69D6B5A-9F04-4401-BCFE-5D5741AF9B7B}"/>
      </w:docPartPr>
      <w:docPartBody>
        <w:p w:rsidR="00500BD4" w:rsidRDefault="008913D9">
          <w:pPr>
            <w:pStyle w:val="5A98FB62718446B0BC4991C76AF5C85B"/>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3D9"/>
    <w:rsid w:val="00500BD4"/>
    <w:rsid w:val="007955DB"/>
    <w:rsid w:val="008913D9"/>
    <w:rsid w:val="00A078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D55E22301145949504B514430E92FE">
    <w:name w:val="9DD55E22301145949504B514430E92FE"/>
  </w:style>
  <w:style w:type="character" w:styleId="IntenseEmphasis">
    <w:name w:val="Intense Emphasis"/>
    <w:basedOn w:val="DefaultParagraphFont"/>
    <w:uiPriority w:val="2"/>
    <w:rPr>
      <w:b/>
      <w:iCs/>
      <w:color w:val="262626" w:themeColor="text1" w:themeTint="D9"/>
    </w:rPr>
  </w:style>
  <w:style w:type="paragraph" w:customStyle="1" w:styleId="C83B0A47F2384B40BB9111319694162E">
    <w:name w:val="C83B0A47F2384B40BB9111319694162E"/>
  </w:style>
  <w:style w:type="paragraph" w:customStyle="1" w:styleId="24809E1156BD4ADE81E0DC16895BEA88">
    <w:name w:val="24809E1156BD4ADE81E0DC16895BEA88"/>
  </w:style>
  <w:style w:type="paragraph" w:customStyle="1" w:styleId="5F488FA656024469950797E772B99F61">
    <w:name w:val="5F488FA656024469950797E772B99F61"/>
  </w:style>
  <w:style w:type="paragraph" w:customStyle="1" w:styleId="9C003D4ADB5E4A2F8ECBD8EBB0491C6F">
    <w:name w:val="9C003D4ADB5E4A2F8ECBD8EBB0491C6F"/>
  </w:style>
  <w:style w:type="paragraph" w:customStyle="1" w:styleId="6CACF0CA1E2B4D77A6F636534ABF182E">
    <w:name w:val="6CACF0CA1E2B4D77A6F636534ABF182E"/>
  </w:style>
  <w:style w:type="paragraph" w:customStyle="1" w:styleId="7D60DCFA3DBE4E0D92D9C154CA980DE0">
    <w:name w:val="7D60DCFA3DBE4E0D92D9C154CA980DE0"/>
  </w:style>
  <w:style w:type="paragraph" w:customStyle="1" w:styleId="4E40D21BEAB3449F8495B022BB9D2529">
    <w:name w:val="4E40D21BEAB3449F8495B022BB9D2529"/>
  </w:style>
  <w:style w:type="paragraph" w:customStyle="1" w:styleId="10542793402F4C7597469BE11141532E">
    <w:name w:val="10542793402F4C7597469BE11141532E"/>
  </w:style>
  <w:style w:type="paragraph" w:customStyle="1" w:styleId="7294FE6EC4A24BA7978CF5C53FCBB5D4">
    <w:name w:val="7294FE6EC4A24BA7978CF5C53FCBB5D4"/>
  </w:style>
  <w:style w:type="paragraph" w:customStyle="1" w:styleId="BA063BBD789E4E75986561CB61B83240">
    <w:name w:val="BA063BBD789E4E75986561CB61B83240"/>
  </w:style>
  <w:style w:type="paragraph" w:customStyle="1" w:styleId="DF70A3CA7CE046CDAA748280113909DF">
    <w:name w:val="DF70A3CA7CE046CDAA748280113909DF"/>
  </w:style>
  <w:style w:type="paragraph" w:customStyle="1" w:styleId="FBA8B019B7094F219CACFA9139224FCB">
    <w:name w:val="FBA8B019B7094F219CACFA9139224FCB"/>
  </w:style>
  <w:style w:type="paragraph" w:customStyle="1" w:styleId="600D3F7DBA784E34AB84243C9559EAC4">
    <w:name w:val="600D3F7DBA784E34AB84243C9559EAC4"/>
  </w:style>
  <w:style w:type="paragraph" w:customStyle="1" w:styleId="488053E964934DBABAA665527829E38D">
    <w:name w:val="488053E964934DBABAA665527829E38D"/>
  </w:style>
  <w:style w:type="character" w:styleId="SubtleReference">
    <w:name w:val="Subtle Reference"/>
    <w:basedOn w:val="DefaultParagraphFont"/>
    <w:uiPriority w:val="10"/>
    <w:qFormat/>
    <w:rPr>
      <w:b/>
      <w:caps w:val="0"/>
      <w:smallCaps/>
      <w:color w:val="595959" w:themeColor="text1" w:themeTint="A6"/>
    </w:rPr>
  </w:style>
  <w:style w:type="paragraph" w:customStyle="1" w:styleId="5E52400345804981B802FC3E228980A7">
    <w:name w:val="5E52400345804981B802FC3E228980A7"/>
  </w:style>
  <w:style w:type="paragraph" w:customStyle="1" w:styleId="85457625B5D745F29EEA0EEFB573788D">
    <w:name w:val="85457625B5D745F29EEA0EEFB573788D"/>
  </w:style>
  <w:style w:type="paragraph" w:customStyle="1" w:styleId="47758BC0B3AA450A8C189FD0A5950C9B">
    <w:name w:val="47758BC0B3AA450A8C189FD0A5950C9B"/>
  </w:style>
  <w:style w:type="paragraph" w:customStyle="1" w:styleId="BEDF2A76D24B4B248A1D78A1F9319916">
    <w:name w:val="BEDF2A76D24B4B248A1D78A1F9319916"/>
  </w:style>
  <w:style w:type="paragraph" w:customStyle="1" w:styleId="EE5157D3AF1546AAA45881E8A3F8BA22">
    <w:name w:val="EE5157D3AF1546AAA45881E8A3F8BA22"/>
  </w:style>
  <w:style w:type="paragraph" w:customStyle="1" w:styleId="5248569289B14592939756117A7C1B1A">
    <w:name w:val="5248569289B14592939756117A7C1B1A"/>
  </w:style>
  <w:style w:type="paragraph" w:customStyle="1" w:styleId="28D8E41E1C664F5FB0F99566795C5C84">
    <w:name w:val="28D8E41E1C664F5FB0F99566795C5C84"/>
  </w:style>
  <w:style w:type="paragraph" w:customStyle="1" w:styleId="5EA0A40E623D446192C96C54D80E658C">
    <w:name w:val="5EA0A40E623D446192C96C54D80E658C"/>
  </w:style>
  <w:style w:type="paragraph" w:customStyle="1" w:styleId="A3FF35D0B0DA45D3A6AD04E71BA0A1B8">
    <w:name w:val="A3FF35D0B0DA45D3A6AD04E71BA0A1B8"/>
  </w:style>
  <w:style w:type="paragraph" w:customStyle="1" w:styleId="D319DDFEB8CA4D5C983456769413E937">
    <w:name w:val="D319DDFEB8CA4D5C983456769413E937"/>
  </w:style>
  <w:style w:type="paragraph" w:customStyle="1" w:styleId="CF74B73FCED742DF8D6A4DCF4FC2B1F7">
    <w:name w:val="CF74B73FCED742DF8D6A4DCF4FC2B1F7"/>
  </w:style>
  <w:style w:type="paragraph" w:customStyle="1" w:styleId="F7132C6D9B6B427EBD0F80D760535426">
    <w:name w:val="F7132C6D9B6B427EBD0F80D760535426"/>
  </w:style>
  <w:style w:type="paragraph" w:customStyle="1" w:styleId="5EC4637A8F5046E5BFFBA88AFB353955">
    <w:name w:val="5EC4637A8F5046E5BFFBA88AFB353955"/>
  </w:style>
  <w:style w:type="paragraph" w:customStyle="1" w:styleId="4FFF7ADF20CC4BCD92E890CF333C694E">
    <w:name w:val="4FFF7ADF20CC4BCD92E890CF333C694E"/>
  </w:style>
  <w:style w:type="paragraph" w:customStyle="1" w:styleId="9B113F9698FA40459A1F24CAB6EFDC4E">
    <w:name w:val="9B113F9698FA40459A1F24CAB6EFDC4E"/>
  </w:style>
  <w:style w:type="paragraph" w:customStyle="1" w:styleId="63E091255F5044929FDCA161A2907F17">
    <w:name w:val="63E091255F5044929FDCA161A2907F17"/>
  </w:style>
  <w:style w:type="paragraph" w:customStyle="1" w:styleId="2551D3963DE34148AAAE1E962D071F2C">
    <w:name w:val="2551D3963DE34148AAAE1E962D071F2C"/>
  </w:style>
  <w:style w:type="paragraph" w:customStyle="1" w:styleId="C65C1086784344A0A95BDDA800673CDA">
    <w:name w:val="C65C1086784344A0A95BDDA800673CDA"/>
  </w:style>
  <w:style w:type="paragraph" w:customStyle="1" w:styleId="5A98FB62718446B0BC4991C76AF5C85B">
    <w:name w:val="5A98FB62718446B0BC4991C76AF5C85B"/>
  </w:style>
  <w:style w:type="paragraph" w:customStyle="1" w:styleId="16E9D10C66484C7BB3D5341A8902434A">
    <w:name w:val="16E9D10C66484C7BB3D5341A8902434A"/>
  </w:style>
  <w:style w:type="paragraph" w:customStyle="1" w:styleId="F4010FE09AC84A6E8B0B1E95106F65D2">
    <w:name w:val="F4010FE09AC84A6E8B0B1E95106F65D2"/>
  </w:style>
  <w:style w:type="paragraph" w:customStyle="1" w:styleId="AE1E1C114A4E410BB2EA11B3AB5CF790">
    <w:name w:val="AE1E1C114A4E410BB2EA11B3AB5CF790"/>
  </w:style>
  <w:style w:type="paragraph" w:customStyle="1" w:styleId="4D78F0CA28BF42319ECCBA4B2492FA57">
    <w:name w:val="4D78F0CA28BF42319ECCBA4B2492FA57"/>
  </w:style>
  <w:style w:type="paragraph" w:customStyle="1" w:styleId="0B9342668B5848A1AAE643E40A4940A8">
    <w:name w:val="0B9342668B5848A1AAE643E40A4940A8"/>
  </w:style>
  <w:style w:type="paragraph" w:customStyle="1" w:styleId="C9952B2AC31F4EEDADF308B877D2C0B3">
    <w:name w:val="C9952B2AC31F4EEDADF308B877D2C0B3"/>
  </w:style>
  <w:style w:type="paragraph" w:customStyle="1" w:styleId="1452AC155FD24C61BAD15D73DD6AA51D">
    <w:name w:val="1452AC155FD24C61BAD15D73DD6AA5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80</TotalTime>
  <Pages>3</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JANGRA</dc:creator>
  <cp:keywords/>
  <dc:description/>
  <cp:lastModifiedBy>ankit jangra</cp:lastModifiedBy>
  <cp:revision>20</cp:revision>
  <dcterms:created xsi:type="dcterms:W3CDTF">2020-10-06T14:57:00Z</dcterms:created>
  <dcterms:modified xsi:type="dcterms:W3CDTF">2021-02-06T15:30:00Z</dcterms:modified>
  <cp:category/>
</cp:coreProperties>
</file>